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00810" w14:textId="77777777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7FD2D264" w:rsidR="00C17BC3" w:rsidRDefault="00C17BC3" w:rsidP="00F81F8E">
      <w:pPr>
        <w:jc w:val="center"/>
        <w:rPr>
          <w:lang w:val="pt-PT"/>
        </w:rPr>
      </w:pPr>
    </w:p>
    <w:p w14:paraId="55DE5285" w14:textId="4D108C76" w:rsidR="004515DE" w:rsidRDefault="004515DE" w:rsidP="00F81F8E">
      <w:pPr>
        <w:jc w:val="center"/>
        <w:rPr>
          <w:lang w:val="pt-PT"/>
        </w:rPr>
      </w:pPr>
    </w:p>
    <w:p w14:paraId="0EE96409" w14:textId="77777777" w:rsidR="004515DE" w:rsidRDefault="004515DE" w:rsidP="00F81F8E">
      <w:pPr>
        <w:jc w:val="center"/>
        <w:rPr>
          <w:lang w:val="pt-PT"/>
        </w:rPr>
      </w:pPr>
    </w:p>
    <w:p w14:paraId="2323ED15" w14:textId="77777777" w:rsidR="00F81F8E" w:rsidRDefault="00F81F8E" w:rsidP="00F81F8E">
      <w:pPr>
        <w:jc w:val="center"/>
        <w:rPr>
          <w:lang w:val="pt-PT"/>
        </w:rPr>
      </w:pPr>
    </w:p>
    <w:p w14:paraId="344B0DC1" w14:textId="77777777" w:rsidR="00F81F8E" w:rsidRDefault="00F81F8E" w:rsidP="00F81F8E">
      <w:pPr>
        <w:jc w:val="center"/>
        <w:rPr>
          <w:lang w:val="pt-PT"/>
        </w:rPr>
      </w:pPr>
    </w:p>
    <w:p w14:paraId="3E5B8343" w14:textId="77777777" w:rsidR="00F81F8E" w:rsidRDefault="00F81F8E" w:rsidP="00F81F8E">
      <w:pPr>
        <w:jc w:val="center"/>
        <w:rPr>
          <w:lang w:val="pt-PT"/>
        </w:rPr>
      </w:pPr>
    </w:p>
    <w:p w14:paraId="57C770E0" w14:textId="77777777" w:rsidR="00F81F8E" w:rsidRDefault="00F81F8E" w:rsidP="00F81F8E">
      <w:pPr>
        <w:jc w:val="center"/>
        <w:rPr>
          <w:lang w:val="pt-PT"/>
        </w:rPr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val="pt-PT"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77777777" w:rsidR="00F81F8E" w:rsidRDefault="006322C9" w:rsidP="00F81F8E">
      <w:pPr>
        <w:jc w:val="center"/>
        <w:rPr>
          <w:rFonts w:cs="Times New Roman"/>
          <w:lang w:val="pt-PT"/>
        </w:rPr>
        <w:sectPr w:rsidR="00F81F8E" w:rsidSect="00C17BC3">
          <w:headerReference w:type="even" r:id="rId10"/>
          <w:headerReference w:type="default" r:id="rId11"/>
          <w:footerReference w:type="default" r:id="rId12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46BF1EBC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0220F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F81F8E"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145FEB6E">
                <wp:simplePos x="0" y="0"/>
                <wp:positionH relativeFrom="margin">
                  <wp:align>center</wp:align>
                </wp:positionH>
                <wp:positionV relativeFrom="page">
                  <wp:posOffset>8365432</wp:posOffset>
                </wp:positionV>
                <wp:extent cx="7175831" cy="1878495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831" cy="187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3B7572A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086A4F6D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setembro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658.7pt;width:565.05pt;height:147.9pt;z-index:251657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Ab4QEAAKI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3B7572A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086A4F6D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setembro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E63175" w:rsidRPr="00277A3C">
        <w:rPr>
          <w:rFonts w:cs="Times New Roman"/>
          <w:lang w:val="pt-PT"/>
        </w:rPr>
        <w:br w:type="page"/>
      </w:r>
    </w:p>
    <w:p w14:paraId="5BFEC8B1" w14:textId="77777777" w:rsidR="002F1400" w:rsidRPr="00277A3C" w:rsidRDefault="00F7733C" w:rsidP="00F81F8E">
      <w:pPr>
        <w:jc w:val="center"/>
        <w:rPr>
          <w:rFonts w:cs="Times New Roman"/>
          <w:lang w:val="pt-PT"/>
        </w:rPr>
      </w:pPr>
      <w:r w:rsidRPr="00277A3C">
        <w:rPr>
          <w:rFonts w:cs="Times New Roman"/>
          <w:lang w:val="pt-PT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0947E8D7" w:rsidR="00EA430A" w:rsidRDefault="00EA430A" w:rsidP="00EA430A">
      <w:pPr>
        <w:ind w:firstLine="360"/>
        <w:jc w:val="left"/>
        <w:rPr>
          <w:lang w:val="pt-PT"/>
        </w:rPr>
      </w:pPr>
      <w:r w:rsidRPr="00EA430A">
        <w:rPr>
          <w:lang w:val="pt-PT"/>
        </w:rPr>
        <w:t>O Shelby F</w:t>
      </w:r>
      <w:r w:rsidR="00337644">
        <w:rPr>
          <w:lang w:val="pt-PT"/>
        </w:rPr>
        <w:t xml:space="preserve">ootball </w:t>
      </w:r>
      <w:r w:rsidRPr="00EA430A">
        <w:rPr>
          <w:lang w:val="pt-PT"/>
        </w:rPr>
        <w:t>C</w:t>
      </w:r>
      <w:r w:rsidR="00337644">
        <w:rPr>
          <w:lang w:val="pt-PT"/>
        </w:rPr>
        <w:t>lub</w:t>
      </w:r>
      <w:r w:rsidRPr="00EA430A">
        <w:rPr>
          <w:lang w:val="pt-PT"/>
        </w:rPr>
        <w:t xml:space="preserve"> consiste num clube</w:t>
      </w:r>
      <w:r>
        <w:rPr>
          <w:lang w:val="pt-PT"/>
        </w:rPr>
        <w:t xml:space="preserve"> de</w:t>
      </w:r>
      <w:r w:rsidR="0053626D">
        <w:rPr>
          <w:lang w:val="pt-PT"/>
        </w:rPr>
        <w:t xml:space="preserve">sportivo </w:t>
      </w:r>
      <w:r>
        <w:rPr>
          <w:lang w:val="pt-PT"/>
        </w:rPr>
        <w:t xml:space="preserve">amador local que visa promover o desporto tendo um maior foco </w:t>
      </w:r>
      <w:r w:rsidR="00337644">
        <w:rPr>
          <w:lang w:val="pt-PT"/>
        </w:rPr>
        <w:t>em</w:t>
      </w:r>
      <w:r>
        <w:rPr>
          <w:lang w:val="pt-PT"/>
        </w:rPr>
        <w:t xml:space="preserve"> jovens </w:t>
      </w:r>
      <w:r w:rsidR="00337644">
        <w:rPr>
          <w:lang w:val="pt-PT"/>
        </w:rPr>
        <w:t>desfavorecidos</w:t>
      </w:r>
      <w:r>
        <w:rPr>
          <w:lang w:val="pt-PT"/>
        </w:rPr>
        <w:t xml:space="preserve"> </w:t>
      </w:r>
      <w:r w:rsidR="00337644">
        <w:rPr>
          <w:lang w:val="pt-PT"/>
        </w:rPr>
        <w:t xml:space="preserve">cuja vida é praticamente passada em instituições </w:t>
      </w:r>
      <w:r>
        <w:rPr>
          <w:lang w:val="pt-PT"/>
        </w:rPr>
        <w:t>(</w:t>
      </w:r>
      <w:r w:rsidR="00042FCF">
        <w:rPr>
          <w:lang w:val="pt-PT"/>
        </w:rPr>
        <w:t>7</w:t>
      </w:r>
      <w:r>
        <w:rPr>
          <w:lang w:val="pt-PT"/>
        </w:rPr>
        <w:t>-</w:t>
      </w:r>
      <w:r w:rsidR="008F601B">
        <w:rPr>
          <w:lang w:val="pt-PT"/>
        </w:rPr>
        <w:t>18</w:t>
      </w:r>
      <w:r>
        <w:rPr>
          <w:lang w:val="pt-PT"/>
        </w:rPr>
        <w:t xml:space="preserve"> anos).</w:t>
      </w:r>
    </w:p>
    <w:p w14:paraId="2E556382" w14:textId="4E404760" w:rsidR="00EA430A" w:rsidRPr="00EA430A" w:rsidRDefault="00EA430A" w:rsidP="00EA430A">
      <w:pPr>
        <w:jc w:val="left"/>
        <w:rPr>
          <w:lang w:val="pt-PT"/>
        </w:rPr>
      </w:pPr>
      <w:r>
        <w:rPr>
          <w:lang w:val="pt-PT"/>
        </w:rPr>
        <w:tab/>
      </w:r>
    </w:p>
    <w:p w14:paraId="6781B8FE" w14:textId="77777777" w:rsidR="00F81F8E" w:rsidRPr="00EA430A" w:rsidRDefault="00F81F8E" w:rsidP="00F81F8E">
      <w:pPr>
        <w:rPr>
          <w:lang w:val="pt-PT"/>
        </w:rPr>
      </w:pPr>
    </w:p>
    <w:p w14:paraId="76A2D5E4" w14:textId="77777777" w:rsidR="00F81F8E" w:rsidRPr="00EA430A" w:rsidRDefault="00F81F8E" w:rsidP="00F81F8E">
      <w:pPr>
        <w:rPr>
          <w:lang w:val="pt-PT"/>
        </w:rPr>
      </w:pPr>
    </w:p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05402FE4" w14:textId="59B0046D" w:rsidR="001C6247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\o "1-3" \h \z \u </w:instrText>
      </w:r>
      <w:r>
        <w:rPr>
          <w:lang w:val="pt-PT"/>
        </w:rPr>
        <w:fldChar w:fldCharType="separate"/>
      </w:r>
      <w:hyperlink w:anchor="_Toc116594338" w:history="1">
        <w:r w:rsidR="001C6247" w:rsidRPr="00CD0611">
          <w:rPr>
            <w:rStyle w:val="Hiperligao"/>
            <w:noProof/>
          </w:rPr>
          <w:t>1.</w:t>
        </w:r>
        <w:r w:rsidR="001C624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C6247" w:rsidRPr="00CD0611">
          <w:rPr>
            <w:rStyle w:val="Hiperligao"/>
            <w:noProof/>
          </w:rPr>
          <w:t>Introdução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_Toc116594338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1</w:t>
        </w:r>
        <w:r w:rsidR="001C6247">
          <w:rPr>
            <w:noProof/>
            <w:webHidden/>
          </w:rPr>
          <w:fldChar w:fldCharType="end"/>
        </w:r>
      </w:hyperlink>
    </w:p>
    <w:p w14:paraId="0A79E552" w14:textId="3506A181" w:rsidR="001C624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6594339" w:history="1">
        <w:r w:rsidR="001C6247" w:rsidRPr="00CD0611">
          <w:rPr>
            <w:rStyle w:val="Hiperligao"/>
            <w:noProof/>
          </w:rPr>
          <w:t>2.</w:t>
        </w:r>
        <w:r w:rsidR="001C624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C6247" w:rsidRPr="00CD0611">
          <w:rPr>
            <w:rStyle w:val="Hiperligao"/>
            <w:noProof/>
          </w:rPr>
          <w:t>Conceção da interface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_Toc116594339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2</w:t>
        </w:r>
        <w:r w:rsidR="001C6247">
          <w:rPr>
            <w:noProof/>
            <w:webHidden/>
          </w:rPr>
          <w:fldChar w:fldCharType="end"/>
        </w:r>
      </w:hyperlink>
    </w:p>
    <w:p w14:paraId="015F23B4" w14:textId="23DFE3AD" w:rsidR="001C6247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40" w:history="1">
        <w:r w:rsidR="001C6247" w:rsidRPr="00CD06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1C6247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C6247" w:rsidRPr="00CD0611">
          <w:rPr>
            <w:rStyle w:val="Hiperligao"/>
            <w:noProof/>
          </w:rPr>
          <w:t>Identificação do público alvo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_Toc116594340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2</w:t>
        </w:r>
        <w:r w:rsidR="001C6247">
          <w:rPr>
            <w:noProof/>
            <w:webHidden/>
          </w:rPr>
          <w:fldChar w:fldCharType="end"/>
        </w:r>
      </w:hyperlink>
    </w:p>
    <w:p w14:paraId="39E96A9C" w14:textId="24C9F0CC" w:rsidR="001C6247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41" w:history="1">
        <w:r w:rsidR="001C6247" w:rsidRPr="00CD06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1C6247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C6247" w:rsidRPr="00CD0611">
          <w:rPr>
            <w:rStyle w:val="Hiperligao"/>
            <w:noProof/>
          </w:rPr>
          <w:t>Personas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_Toc116594341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2</w:t>
        </w:r>
        <w:r w:rsidR="001C6247">
          <w:rPr>
            <w:noProof/>
            <w:webHidden/>
          </w:rPr>
          <w:fldChar w:fldCharType="end"/>
        </w:r>
      </w:hyperlink>
    </w:p>
    <w:p w14:paraId="4AABC1AF" w14:textId="5514CE8F" w:rsidR="001C6247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42" w:history="1">
        <w:r w:rsidR="001C6247" w:rsidRPr="00CD06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1C6247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C6247" w:rsidRPr="00CD0611">
          <w:rPr>
            <w:rStyle w:val="Hiperligao"/>
            <w:noProof/>
          </w:rPr>
          <w:t>Perfis de utilizadores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_Toc116594342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3</w:t>
        </w:r>
        <w:r w:rsidR="001C6247">
          <w:rPr>
            <w:noProof/>
            <w:webHidden/>
          </w:rPr>
          <w:fldChar w:fldCharType="end"/>
        </w:r>
      </w:hyperlink>
    </w:p>
    <w:p w14:paraId="3A3221CE" w14:textId="4BE816F9" w:rsidR="001C6247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43" w:history="1">
        <w:r w:rsidR="001C6247" w:rsidRPr="00CD06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1C6247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C6247" w:rsidRPr="00CD0611">
          <w:rPr>
            <w:rStyle w:val="Hiperligao"/>
            <w:noProof/>
          </w:rPr>
          <w:t>Análise de requisitos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_Toc116594343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4</w:t>
        </w:r>
        <w:r w:rsidR="001C6247">
          <w:rPr>
            <w:noProof/>
            <w:webHidden/>
          </w:rPr>
          <w:fldChar w:fldCharType="end"/>
        </w:r>
      </w:hyperlink>
    </w:p>
    <w:p w14:paraId="30479D66" w14:textId="5B2857D1" w:rsidR="001C6247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44" w:history="1">
        <w:r w:rsidR="001C6247" w:rsidRPr="00CD06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1C6247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C6247" w:rsidRPr="00CD0611">
          <w:rPr>
            <w:rStyle w:val="Hiperligao"/>
            <w:noProof/>
          </w:rPr>
          <w:t>Users Stories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_Toc116594344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8</w:t>
        </w:r>
        <w:r w:rsidR="001C6247">
          <w:rPr>
            <w:noProof/>
            <w:webHidden/>
          </w:rPr>
          <w:fldChar w:fldCharType="end"/>
        </w:r>
      </w:hyperlink>
    </w:p>
    <w:p w14:paraId="466E296C" w14:textId="196174F4" w:rsidR="001C6247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45" w:history="1">
        <w:r w:rsidR="001C6247" w:rsidRPr="00CD06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1C6247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C6247" w:rsidRPr="00CD0611">
          <w:rPr>
            <w:rStyle w:val="Hiperligao"/>
            <w:noProof/>
          </w:rPr>
          <w:t>Identidade visual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_Toc116594345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12</w:t>
        </w:r>
        <w:r w:rsidR="001C6247">
          <w:rPr>
            <w:noProof/>
            <w:webHidden/>
          </w:rPr>
          <w:fldChar w:fldCharType="end"/>
        </w:r>
      </w:hyperlink>
    </w:p>
    <w:p w14:paraId="0B37E622" w14:textId="04FFE760" w:rsidR="001C6247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46" w:history="1">
        <w:r w:rsidR="001C6247" w:rsidRPr="00CD0611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1C6247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C6247" w:rsidRPr="00CD0611">
          <w:rPr>
            <w:rStyle w:val="Hiperligao"/>
            <w:noProof/>
            <w:lang w:val="pt-PT"/>
          </w:rPr>
          <w:t>Processo criativo Landing page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_Toc116594346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13</w:t>
        </w:r>
        <w:r w:rsidR="001C6247">
          <w:rPr>
            <w:noProof/>
            <w:webHidden/>
          </w:rPr>
          <w:fldChar w:fldCharType="end"/>
        </w:r>
      </w:hyperlink>
    </w:p>
    <w:p w14:paraId="7A846E48" w14:textId="6576A3A8" w:rsidR="001C624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6594347" w:history="1">
        <w:r w:rsidR="001C6247" w:rsidRPr="00CD0611">
          <w:rPr>
            <w:rStyle w:val="Hiperligao"/>
            <w:noProof/>
          </w:rPr>
          <w:t>Anexos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_Toc116594347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15</w:t>
        </w:r>
        <w:r w:rsidR="001C6247">
          <w:rPr>
            <w:noProof/>
            <w:webHidden/>
          </w:rPr>
          <w:fldChar w:fldCharType="end"/>
        </w:r>
      </w:hyperlink>
    </w:p>
    <w:p w14:paraId="1A27D485" w14:textId="4587A862" w:rsidR="00BA7037" w:rsidRPr="00BA7037" w:rsidRDefault="00F801D4" w:rsidP="00BA7037">
      <w:pPr>
        <w:pStyle w:val="Corpodetexto"/>
        <w:rPr>
          <w:lang w:val="pt-PT"/>
        </w:rPr>
      </w:pPr>
      <w:r>
        <w:rPr>
          <w:lang w:val="pt-PT"/>
        </w:rP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6D9DACEC" w14:textId="77777777" w:rsidR="00267B36" w:rsidRDefault="00267B36">
      <w:pPr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  <w:lang w:val="pt-PT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407159E0" w14:textId="5259FCD9" w:rsidR="001C6247" w:rsidRDefault="00F80AE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116594348" w:history="1">
        <w:r w:rsidR="001C6247" w:rsidRPr="000F7D13">
          <w:rPr>
            <w:rStyle w:val="Hiperligao"/>
            <w:noProof/>
          </w:rPr>
          <w:t>Figura 1- Persona “Pedro Andrade”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_Toc116594348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2</w:t>
        </w:r>
        <w:r w:rsidR="001C6247">
          <w:rPr>
            <w:noProof/>
            <w:webHidden/>
          </w:rPr>
          <w:fldChar w:fldCharType="end"/>
        </w:r>
      </w:hyperlink>
    </w:p>
    <w:p w14:paraId="5791C42F" w14:textId="418FBC76" w:rsidR="001C6247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49" w:history="1">
        <w:r w:rsidR="001C6247" w:rsidRPr="000F7D13">
          <w:rPr>
            <w:rStyle w:val="Hiperligao"/>
            <w:noProof/>
          </w:rPr>
          <w:t>Figura 2- Persona “Ricardo Monteiro”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_Toc116594349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2</w:t>
        </w:r>
        <w:r w:rsidR="001C6247">
          <w:rPr>
            <w:noProof/>
            <w:webHidden/>
          </w:rPr>
          <w:fldChar w:fldCharType="end"/>
        </w:r>
      </w:hyperlink>
    </w:p>
    <w:p w14:paraId="0E2028CD" w14:textId="45391184" w:rsidR="001C6247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50" w:history="1">
        <w:r w:rsidR="001C6247" w:rsidRPr="000F7D13">
          <w:rPr>
            <w:rStyle w:val="Hiperligao"/>
            <w:noProof/>
          </w:rPr>
          <w:t>Figura 3- Persona “Eugénio Fara”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_Toc116594350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3</w:t>
        </w:r>
        <w:r w:rsidR="001C6247">
          <w:rPr>
            <w:noProof/>
            <w:webHidden/>
          </w:rPr>
          <w:fldChar w:fldCharType="end"/>
        </w:r>
      </w:hyperlink>
    </w:p>
    <w:p w14:paraId="02C9FF44" w14:textId="2098B04A" w:rsidR="001C6247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51" w:history="1">
        <w:r w:rsidR="001C6247" w:rsidRPr="000F7D13">
          <w:rPr>
            <w:rStyle w:val="Hiperligao"/>
            <w:noProof/>
          </w:rPr>
          <w:t>Figura 4-Persona “Ines Silva”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_Toc116594351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3</w:t>
        </w:r>
        <w:r w:rsidR="001C6247">
          <w:rPr>
            <w:noProof/>
            <w:webHidden/>
          </w:rPr>
          <w:fldChar w:fldCharType="end"/>
        </w:r>
      </w:hyperlink>
    </w:p>
    <w:p w14:paraId="1A528F6C" w14:textId="3B13DDC1" w:rsidR="001C6247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52" w:history="1">
        <w:r w:rsidR="001C6247" w:rsidRPr="000F7D13">
          <w:rPr>
            <w:rStyle w:val="Hiperligao"/>
            <w:noProof/>
            <w:lang w:val="pt-PT"/>
          </w:rPr>
          <w:t>Figura 5- Landing Page André Sousa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_Toc116594352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13</w:t>
        </w:r>
        <w:r w:rsidR="001C6247">
          <w:rPr>
            <w:noProof/>
            <w:webHidden/>
          </w:rPr>
          <w:fldChar w:fldCharType="end"/>
        </w:r>
      </w:hyperlink>
    </w:p>
    <w:p w14:paraId="6C54F328" w14:textId="2C846F56" w:rsidR="001C6247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6594353" w:history="1">
        <w:r w:rsidR="001C6247" w:rsidRPr="000F7D13">
          <w:rPr>
            <w:rStyle w:val="Hiperligao"/>
            <w:noProof/>
            <w:lang w:val="pt-PT"/>
          </w:rPr>
          <w:t>Figura 6- Landing Page João Barros</w:t>
        </w:r>
        <w:r w:rsidR="001C6247">
          <w:rPr>
            <w:noProof/>
            <w:webHidden/>
          </w:rPr>
          <w:tab/>
        </w:r>
        <w:r w:rsidR="001C6247">
          <w:rPr>
            <w:noProof/>
            <w:webHidden/>
          </w:rPr>
          <w:fldChar w:fldCharType="begin"/>
        </w:r>
        <w:r w:rsidR="001C6247">
          <w:rPr>
            <w:noProof/>
            <w:webHidden/>
          </w:rPr>
          <w:instrText xml:space="preserve"> PAGEREF _Toc116594353 \h </w:instrText>
        </w:r>
        <w:r w:rsidR="001C6247">
          <w:rPr>
            <w:noProof/>
            <w:webHidden/>
          </w:rPr>
        </w:r>
        <w:r w:rsidR="001C6247">
          <w:rPr>
            <w:noProof/>
            <w:webHidden/>
          </w:rPr>
          <w:fldChar w:fldCharType="separate"/>
        </w:r>
        <w:r w:rsidR="001C6247">
          <w:rPr>
            <w:noProof/>
            <w:webHidden/>
          </w:rPr>
          <w:t>14</w:t>
        </w:r>
        <w:r w:rsidR="001C6247">
          <w:rPr>
            <w:noProof/>
            <w:webHidden/>
          </w:rPr>
          <w:fldChar w:fldCharType="end"/>
        </w:r>
      </w:hyperlink>
    </w:p>
    <w:p w14:paraId="41F636DB" w14:textId="12013CF8" w:rsidR="00F80AE8" w:rsidRDefault="00F80AE8" w:rsidP="00F80AE8">
      <w:pPr>
        <w:rPr>
          <w:lang w:val="pt-PT"/>
        </w:rPr>
      </w:pPr>
      <w:r>
        <w:rPr>
          <w:lang w:val="pt-PT"/>
        </w:rPr>
        <w:fldChar w:fldCharType="end"/>
      </w:r>
    </w:p>
    <w:p w14:paraId="1DA350D1" w14:textId="77777777" w:rsidR="00F80AE8" w:rsidRDefault="00F80AE8" w:rsidP="00F80AE8">
      <w:pPr>
        <w:rPr>
          <w:lang w:val="pt-PT"/>
        </w:rPr>
      </w:pPr>
      <w:r>
        <w:rPr>
          <w:lang w:val="pt-PT"/>
        </w:rPr>
        <w:br w:type="page"/>
      </w:r>
    </w:p>
    <w:p w14:paraId="1D6032ED" w14:textId="77777777" w:rsidR="00F80AE8" w:rsidRDefault="00F80AE8" w:rsidP="00F80AE8">
      <w:pPr>
        <w:rPr>
          <w:lang w:val="pt-PT"/>
        </w:rPr>
      </w:pPr>
    </w:p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94A5EAB" w14:textId="77777777" w:rsidR="00F81F8E" w:rsidRDefault="00F80AE8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"Tabela" </w:instrText>
      </w:r>
      <w:r>
        <w:rPr>
          <w:lang w:val="pt-PT"/>
        </w:rPr>
        <w:fldChar w:fldCharType="separate"/>
      </w:r>
      <w:hyperlink w:anchor="_Toc501530325" w:history="1">
        <w:r w:rsidR="00F81F8E" w:rsidRPr="00B651F3">
          <w:rPr>
            <w:rStyle w:val="Hiperligao"/>
            <w:noProof/>
            <w:lang w:val="pt-PT"/>
          </w:rPr>
          <w:t>Tabela 1- Exemplo de uma tabela</w:t>
        </w:r>
        <w:r w:rsidR="00F81F8E">
          <w:rPr>
            <w:noProof/>
            <w:webHidden/>
          </w:rPr>
          <w:tab/>
        </w:r>
        <w:r w:rsidR="00F81F8E">
          <w:rPr>
            <w:noProof/>
            <w:webHidden/>
          </w:rPr>
          <w:fldChar w:fldCharType="begin"/>
        </w:r>
        <w:r w:rsidR="00F81F8E">
          <w:rPr>
            <w:noProof/>
            <w:webHidden/>
          </w:rPr>
          <w:instrText xml:space="preserve"> PAGEREF _Toc501530325 \h </w:instrText>
        </w:r>
        <w:r w:rsidR="00F81F8E">
          <w:rPr>
            <w:noProof/>
            <w:webHidden/>
          </w:rPr>
        </w:r>
        <w:r w:rsidR="00F81F8E">
          <w:rPr>
            <w:noProof/>
            <w:webHidden/>
          </w:rPr>
          <w:fldChar w:fldCharType="separate"/>
        </w:r>
        <w:r w:rsidR="00F81F8E">
          <w:rPr>
            <w:noProof/>
            <w:webHidden/>
          </w:rPr>
          <w:t>2</w:t>
        </w:r>
        <w:r w:rsidR="00F81F8E">
          <w:rPr>
            <w:noProof/>
            <w:webHidden/>
          </w:rPr>
          <w:fldChar w:fldCharType="end"/>
        </w:r>
      </w:hyperlink>
    </w:p>
    <w:p w14:paraId="051E8E81" w14:textId="77777777" w:rsidR="00F80AE8" w:rsidRPr="00F80AE8" w:rsidRDefault="00F80AE8" w:rsidP="00F80AE8">
      <w:pPr>
        <w:rPr>
          <w:lang w:val="pt-PT"/>
        </w:rPr>
      </w:pPr>
      <w:r>
        <w:rPr>
          <w:lang w:val="pt-PT"/>
        </w:rPr>
        <w:fldChar w:fldCharType="end"/>
      </w:r>
    </w:p>
    <w:p w14:paraId="004DB02D" w14:textId="77777777" w:rsidR="00F80AE8" w:rsidRPr="00F80AE8" w:rsidRDefault="00F80AE8" w:rsidP="00F80AE8">
      <w:pPr>
        <w:rPr>
          <w:lang w:val="pt-PT"/>
        </w:rPr>
      </w:pPr>
    </w:p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  <w:lang w:val="pt-PT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  <w:lang w:val="pt-PT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0" w:name="_Toc116594338"/>
      <w:r>
        <w:lastRenderedPageBreak/>
        <w:t>Introdução</w:t>
      </w:r>
      <w:bookmarkEnd w:id="0"/>
    </w:p>
    <w:p w14:paraId="7AA4273C" w14:textId="6D909B36" w:rsidR="00573724" w:rsidRPr="00573724" w:rsidRDefault="00573724" w:rsidP="00573724">
      <w:pPr>
        <w:ind w:firstLine="360"/>
      </w:pPr>
      <w:r>
        <w:rPr>
          <w:lang w:val="pt-PT"/>
        </w:rPr>
        <w:t xml:space="preserve">No âmbito da disciplina </w:t>
      </w:r>
      <w:r w:rsidRPr="00573724">
        <w:rPr>
          <w:lang w:val="pt-PT"/>
        </w:rPr>
        <w:t>Projeto Portal Web com Produção de Vídeo</w:t>
      </w:r>
      <w:r>
        <w:rPr>
          <w:lang w:val="pt-PT"/>
        </w:rPr>
        <w:t xml:space="preserve"> do curso de Desenvolvimento Web e multimédia foi realizado este</w:t>
      </w:r>
      <w:r w:rsidRPr="00573724">
        <w:rPr>
          <w:lang w:val="pt-PT"/>
        </w:rPr>
        <w:t xml:space="preserve"> projeto </w:t>
      </w:r>
      <w:r>
        <w:rPr>
          <w:lang w:val="pt-PT"/>
        </w:rPr>
        <w:t xml:space="preserve">que </w:t>
      </w:r>
      <w:r w:rsidRPr="00573724">
        <w:rPr>
          <w:lang w:val="pt-PT"/>
        </w:rPr>
        <w:t>consiste no desenvolvimento de um website e de conteúdos multimédia de</w:t>
      </w:r>
      <w:r>
        <w:rPr>
          <w:lang w:val="pt-PT"/>
        </w:rPr>
        <w:t xml:space="preserve"> </w:t>
      </w:r>
      <w:r w:rsidRPr="00573724">
        <w:rPr>
          <w:lang w:val="pt-PT"/>
        </w:rPr>
        <w:t>apoio a uma instituição real ou fictícia, e documentar esse processo</w:t>
      </w:r>
      <w:r>
        <w:rPr>
          <w:lang w:val="pt-PT"/>
        </w:rPr>
        <w:t xml:space="preserve">. Onde será necessário desenvolver: </w:t>
      </w:r>
      <w:r w:rsidRPr="00573724">
        <w:rPr>
          <w:lang w:val="pt-PT"/>
        </w:rPr>
        <w:t>Identidade Visual</w:t>
      </w:r>
      <w:r>
        <w:rPr>
          <w:lang w:val="pt-PT"/>
        </w:rPr>
        <w:t xml:space="preserve">, </w:t>
      </w:r>
      <w:r w:rsidRPr="00573724">
        <w:rPr>
          <w:lang w:val="pt-PT"/>
        </w:rPr>
        <w:t>Website da Loja Online</w:t>
      </w:r>
      <w:r>
        <w:t>: aplicação web desenvolvida em WordPress</w:t>
      </w:r>
      <w:r>
        <w:rPr>
          <w:lang w:val="pt-PT"/>
        </w:rPr>
        <w:t xml:space="preserve">, </w:t>
      </w:r>
      <w:r>
        <w:t xml:space="preserve">Website da Instituição: aplicação web desenvolvida com recurso à framework Laravel, HTML, CSS e classes do Bootstrap e </w:t>
      </w:r>
      <w:r w:rsidRPr="00573724">
        <w:t>Material Promocional Suplementar</w:t>
      </w:r>
      <w:r>
        <w:t>. Neste projeto cada membro do grupo necessitou desenvolveu as suas tarefas individuais e/ou colaborativas como:.</w:t>
      </w:r>
    </w:p>
    <w:p w14:paraId="633F89CB" w14:textId="4BAB0323" w:rsidR="000D49C6" w:rsidRDefault="00D87551" w:rsidP="00D87551">
      <w:pPr>
        <w:ind w:firstLine="360"/>
        <w:rPr>
          <w:lang w:val="pt-PT"/>
        </w:rPr>
      </w:pPr>
      <w:r>
        <w:rPr>
          <w:lang w:val="pt-PT"/>
        </w:rPr>
        <w:t>O funcionamento do sistema irá contar com diversos conteúdos interativos, uma secção de notícias sobre o clube, onde será possível filtrar as mesmas,</w:t>
      </w:r>
      <w:r w:rsidR="00D92ADF">
        <w:rPr>
          <w:lang w:val="pt-PT"/>
        </w:rPr>
        <w:t xml:space="preserve"> página de contacto direto com a instituição, com a</w:t>
      </w:r>
      <w:r>
        <w:rPr>
          <w:lang w:val="pt-PT"/>
        </w:rPr>
        <w:t xml:space="preserve"> possibilidade de inscrição para STAFF</w:t>
      </w:r>
      <w:r w:rsidR="00524D40">
        <w:rPr>
          <w:lang w:val="pt-PT"/>
        </w:rPr>
        <w:t xml:space="preserve"> ou outras parcerias</w:t>
      </w:r>
      <w:r>
        <w:rPr>
          <w:lang w:val="pt-PT"/>
        </w:rPr>
        <w:t>,</w:t>
      </w:r>
      <w:r w:rsidR="00372FCE">
        <w:rPr>
          <w:lang w:val="pt-PT"/>
        </w:rPr>
        <w:t xml:space="preserve"> página para apostas desportivas do clube,</w:t>
      </w:r>
      <w:r w:rsidR="000D49C6">
        <w:rPr>
          <w:lang w:val="pt-PT"/>
        </w:rPr>
        <w:t xml:space="preserve"> um calendário de jogos, uma página de marcação de bilhetes</w:t>
      </w:r>
      <w:r w:rsidR="00372FCE">
        <w:rPr>
          <w:lang w:val="pt-PT"/>
        </w:rPr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  <w:rPr>
          <w:lang w:val="pt-PT"/>
        </w:rPr>
      </w:pPr>
      <w:r>
        <w:rPr>
          <w:lang w:val="pt-PT"/>
        </w:rP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  <w:rPr>
          <w:lang w:val="pt-PT"/>
        </w:rPr>
      </w:pPr>
      <w:r>
        <w:rPr>
          <w:lang w:val="pt-PT"/>
        </w:rPr>
        <w:t xml:space="preserve"> Por </w:t>
      </w:r>
      <w:r w:rsidR="0042757D">
        <w:rPr>
          <w:lang w:val="pt-PT"/>
        </w:rPr>
        <w:t>último, a loja</w:t>
      </w:r>
      <w:r w:rsidR="00D87551">
        <w:rPr>
          <w:lang w:val="pt-PT"/>
        </w:rPr>
        <w:t xml:space="preserve"> de </w:t>
      </w:r>
      <w:r w:rsidR="000D49C6">
        <w:rPr>
          <w:lang w:val="pt-PT"/>
        </w:rPr>
        <w:t>“</w:t>
      </w:r>
      <w:r w:rsidR="00D87551">
        <w:rPr>
          <w:lang w:val="pt-PT"/>
        </w:rPr>
        <w:t>merchandising</w:t>
      </w:r>
      <w:r w:rsidR="000D49C6">
        <w:rPr>
          <w:lang w:val="pt-PT"/>
        </w:rPr>
        <w:t>”</w:t>
      </w:r>
      <w:r w:rsidR="00D87551">
        <w:rPr>
          <w:lang w:val="pt-PT"/>
        </w:rPr>
        <w:t xml:space="preserve"> </w:t>
      </w:r>
      <w:r w:rsidR="000D49C6">
        <w:rPr>
          <w:lang w:val="pt-PT"/>
        </w:rPr>
        <w:t xml:space="preserve">desenvolvida em “WordPress” </w:t>
      </w:r>
      <w:r w:rsidR="00D87551">
        <w:rPr>
          <w:lang w:val="pt-PT"/>
        </w:rPr>
        <w:t xml:space="preserve">que irá vender na sua maioria produtos vestuários, que por sua vez irão ajudar </w:t>
      </w:r>
      <w:r w:rsidR="00A72C2E">
        <w:rPr>
          <w:lang w:val="pt-PT"/>
        </w:rPr>
        <w:t>n</w:t>
      </w:r>
      <w:r w:rsidR="00D87551">
        <w:rPr>
          <w:lang w:val="pt-PT"/>
        </w:rPr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1" w:name="_Toc116594339"/>
      <w:r w:rsidRPr="006D61EC">
        <w:lastRenderedPageBreak/>
        <w:t>Conceção da interface</w:t>
      </w:r>
      <w:bookmarkEnd w:id="1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2" w:name="_Toc116594340"/>
      <w:r>
        <w:t>Identificação do público alvo</w:t>
      </w:r>
      <w:bookmarkEnd w:id="2"/>
    </w:p>
    <w:p w14:paraId="00317A1B" w14:textId="7BC74368" w:rsidR="00D87551" w:rsidRPr="00D87551" w:rsidRDefault="00D87551" w:rsidP="00D87551">
      <w:pPr>
        <w:ind w:left="360"/>
        <w:rPr>
          <w:lang w:val="pt-PT"/>
        </w:rPr>
      </w:pPr>
      <w:r w:rsidRPr="00D87551">
        <w:rPr>
          <w:lang w:val="pt-PT"/>
        </w:rPr>
        <w:t xml:space="preserve">O </w:t>
      </w:r>
      <w:r w:rsidR="00114477" w:rsidRPr="00D87551">
        <w:rPr>
          <w:lang w:val="pt-PT"/>
        </w:rPr>
        <w:t>público-alvo</w:t>
      </w:r>
      <w:r w:rsidRPr="00D87551">
        <w:rPr>
          <w:lang w:val="pt-PT"/>
        </w:rPr>
        <w:t xml:space="preserve"> consiste e</w:t>
      </w:r>
      <w:r>
        <w:rPr>
          <w:lang w:val="pt-PT"/>
        </w:rPr>
        <w:t xml:space="preserve">m </w:t>
      </w:r>
      <w:r w:rsidR="003632E8">
        <w:rPr>
          <w:lang w:val="pt-PT"/>
        </w:rPr>
        <w:t>homens e mulheres fãs de desporto e que gostam de contribuir para certas causas</w:t>
      </w:r>
      <w:r>
        <w:rPr>
          <w:lang w:val="pt-PT"/>
        </w:rPr>
        <w:t>, logo é um público</w:t>
      </w:r>
      <w:r w:rsidR="003632E8">
        <w:rPr>
          <w:lang w:val="pt-PT"/>
        </w:rPr>
        <w:t xml:space="preserve"> mais adulto, que tenha a possibilidade de despender de uma quantia para ajudar, idade</w:t>
      </w:r>
      <w:r>
        <w:rPr>
          <w:lang w:val="pt-PT"/>
        </w:rPr>
        <w:t xml:space="preserve"> mínima de </w:t>
      </w:r>
      <w:r w:rsidR="003632E8">
        <w:rPr>
          <w:lang w:val="pt-PT"/>
        </w:rPr>
        <w:t>20</w:t>
      </w:r>
      <w:r>
        <w:rPr>
          <w:lang w:val="pt-PT"/>
        </w:rPr>
        <w:t xml:space="preserve"> anos e máxima de </w:t>
      </w:r>
      <w:r w:rsidR="003632E8">
        <w:rPr>
          <w:lang w:val="pt-PT"/>
        </w:rPr>
        <w:t>60</w:t>
      </w:r>
      <w:r>
        <w:rPr>
          <w:lang w:val="pt-PT"/>
        </w:rP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3" w:name="_Toc116594341"/>
      <w:r>
        <w:t>Personas</w:t>
      </w:r>
      <w:bookmarkEnd w:id="3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3A7DCB64" w:rsidR="003632E8" w:rsidRDefault="003632E8" w:rsidP="003632E8">
      <w:pPr>
        <w:pStyle w:val="Legenda"/>
        <w:jc w:val="both"/>
      </w:pPr>
      <w:bookmarkStart w:id="4" w:name="_Toc1165943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3792A">
        <w:rPr>
          <w:noProof/>
        </w:rPr>
        <w:t>1</w:t>
      </w:r>
      <w:r>
        <w:fldChar w:fldCharType="end"/>
      </w:r>
      <w:r>
        <w:t>- Persona “Pedro Andrade”</w:t>
      </w:r>
      <w:bookmarkEnd w:id="4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73E34F35" w:rsidR="003632E8" w:rsidRPr="003632E8" w:rsidRDefault="003632E8" w:rsidP="003632E8">
      <w:pPr>
        <w:pStyle w:val="Legenda"/>
        <w:jc w:val="both"/>
      </w:pPr>
      <w:bookmarkStart w:id="5" w:name="_Toc1165943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3792A">
        <w:rPr>
          <w:noProof/>
        </w:rPr>
        <w:t>2</w:t>
      </w:r>
      <w:r>
        <w:fldChar w:fldCharType="end"/>
      </w:r>
      <w:r>
        <w:t>- Persona “Ricardo Monteiro”</w:t>
      </w:r>
      <w:bookmarkEnd w:id="5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3687F63A" w:rsidR="003632E8" w:rsidRDefault="003632E8" w:rsidP="003632E8">
      <w:pPr>
        <w:pStyle w:val="Legenda"/>
        <w:jc w:val="both"/>
      </w:pPr>
      <w:bookmarkStart w:id="6" w:name="_Toc1165943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3792A">
        <w:rPr>
          <w:noProof/>
        </w:rPr>
        <w:t>3</w:t>
      </w:r>
      <w:r>
        <w:fldChar w:fldCharType="end"/>
      </w:r>
      <w:r>
        <w:t>- Persona “Eugénio Fara”</w:t>
      </w:r>
      <w:bookmarkEnd w:id="6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40A41AB2" w:rsidR="00F96BEE" w:rsidRPr="00F96BEE" w:rsidRDefault="003632E8" w:rsidP="003632E8">
      <w:pPr>
        <w:pStyle w:val="Legenda"/>
        <w:jc w:val="both"/>
      </w:pPr>
      <w:bookmarkStart w:id="7" w:name="_Toc1165943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3792A">
        <w:rPr>
          <w:noProof/>
        </w:rPr>
        <w:t>4</w:t>
      </w:r>
      <w:r>
        <w:fldChar w:fldCharType="end"/>
      </w:r>
      <w:r>
        <w:t>-Persona “Ines Silva”</w:t>
      </w:r>
      <w:bookmarkEnd w:id="7"/>
    </w:p>
    <w:p w14:paraId="03C65CA5" w14:textId="1AA5C578" w:rsidR="006D61EC" w:rsidRDefault="006D61EC" w:rsidP="006D61EC">
      <w:pPr>
        <w:pStyle w:val="Ttulo2"/>
        <w:jc w:val="left"/>
      </w:pPr>
      <w:bookmarkStart w:id="8" w:name="_Toc116594342"/>
      <w:r>
        <w:t>Perfis de utilizadores</w:t>
      </w:r>
      <w:bookmarkEnd w:id="8"/>
    </w:p>
    <w:p w14:paraId="64954B02" w14:textId="5DD82624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Administrador</w:t>
      </w:r>
      <w:r w:rsidRPr="00F363D8">
        <w:rPr>
          <w:lang w:val="pt-PT"/>
        </w:rPr>
        <w:t xml:space="preserve"> – Utilizadores responsáveis pela m</w:t>
      </w:r>
      <w:r>
        <w:rPr>
          <w:lang w:val="pt-PT"/>
        </w:rPr>
        <w:t>oderação e gestão do site.</w:t>
      </w:r>
    </w:p>
    <w:p w14:paraId="483C2C9D" w14:textId="1524AD3A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Sócio</w:t>
      </w:r>
      <w:r>
        <w:rPr>
          <w:lang w:val="pt-PT"/>
        </w:rP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Cliente</w:t>
      </w:r>
      <w:r>
        <w:rPr>
          <w:lang w:val="pt-PT"/>
        </w:rP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  <w:lang w:val="pt-PT"/>
        </w:rPr>
      </w:pPr>
    </w:p>
    <w:p w14:paraId="0C4E31CF" w14:textId="165BADE9" w:rsidR="003632E8" w:rsidRDefault="003632E8" w:rsidP="00F363D8">
      <w:pPr>
        <w:ind w:left="360"/>
        <w:rPr>
          <w:u w:val="single"/>
          <w:lang w:val="pt-PT"/>
        </w:rPr>
      </w:pPr>
    </w:p>
    <w:p w14:paraId="562B8DBF" w14:textId="00AA6472" w:rsidR="003632E8" w:rsidRDefault="003632E8" w:rsidP="00F363D8">
      <w:pPr>
        <w:ind w:left="360"/>
        <w:rPr>
          <w:u w:val="single"/>
          <w:lang w:val="pt-PT"/>
        </w:rPr>
      </w:pPr>
    </w:p>
    <w:p w14:paraId="23DC1972" w14:textId="2856B49E" w:rsidR="003632E8" w:rsidRDefault="003632E8" w:rsidP="00F363D8">
      <w:pPr>
        <w:ind w:left="360"/>
        <w:rPr>
          <w:u w:val="single"/>
          <w:lang w:val="pt-PT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  <w:lang w:val="pt-PT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9" w:name="_Toc116594343"/>
      <w:r>
        <w:lastRenderedPageBreak/>
        <w:t>Análise de requisitos</w:t>
      </w:r>
      <w:bookmarkEnd w:id="9"/>
    </w:p>
    <w:p w14:paraId="74413068" w14:textId="0EEB3509" w:rsidR="00C40D2A" w:rsidRPr="00CE247C" w:rsidRDefault="006D61EC" w:rsidP="00C40D2A">
      <w:pPr>
        <w:rPr>
          <w:i/>
          <w:iCs/>
          <w:lang w:val="pt-PT"/>
        </w:rPr>
      </w:pPr>
      <w:r w:rsidRPr="006D61EC">
        <w:rPr>
          <w:lang w:val="pt-PT"/>
        </w:rPr>
        <w:t xml:space="preserve"> </w:t>
      </w:r>
      <w:r w:rsidR="00C40D2A"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1</w:t>
      </w:r>
      <w:r w:rsidR="00C40D2A" w:rsidRPr="00CE247C">
        <w:rPr>
          <w:i/>
          <w:iCs/>
          <w:lang w:val="pt-PT"/>
        </w:rPr>
        <w:t xml:space="preserve"> – Roles dos diferentes end-users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Back-office</w:t>
            </w:r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Front-office</w:t>
            </w:r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Sys Admin</w:t>
            </w:r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Gestão do backoffice: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fórum</w:t>
            </w:r>
            <w:r w:rsidRPr="00CE247C">
              <w:rPr>
                <w:lang w:val="pt-PT"/>
              </w:rPr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FrontOffice</w:t>
            </w:r>
            <w:r w:rsidRPr="00CE247C">
              <w:rPr>
                <w:lang w:val="pt-PT"/>
              </w:rPr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FrontOffice</w:t>
            </w:r>
            <w:r w:rsidRPr="00CE247C">
              <w:rPr>
                <w:lang w:val="pt-PT"/>
              </w:rPr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7AB394BE" w14:textId="77777777" w:rsidR="00C40D2A" w:rsidRDefault="00C40D2A" w:rsidP="00C40D2A">
      <w:pPr>
        <w:rPr>
          <w:lang w:val="pt-PT"/>
        </w:rPr>
      </w:pPr>
    </w:p>
    <w:p w14:paraId="565E41A5" w14:textId="77777777" w:rsidR="00C40D2A" w:rsidRPr="00CE247C" w:rsidRDefault="00C40D2A" w:rsidP="00C40D2A">
      <w:pPr>
        <w:rPr>
          <w:lang w:val="pt-PT"/>
        </w:rPr>
      </w:pPr>
    </w:p>
    <w:p w14:paraId="79094442" w14:textId="6C1609DA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2</w:t>
      </w:r>
      <w:r w:rsidRPr="00CE247C">
        <w:rPr>
          <w:i/>
          <w:iCs/>
          <w:lang w:val="pt-PT"/>
        </w:rPr>
        <w:t xml:space="preserve"> – Requisitos funcionais Front-Office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pPr>
              <w:rPr>
                <w:lang w:val="pt-PT"/>
              </w:rPr>
            </w:pPr>
            <w:r>
              <w:rPr>
                <w:lang w:val="pt-PT"/>
              </w:rP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</w:tbl>
    <w:p w14:paraId="2AAC8093" w14:textId="77777777" w:rsidR="005B7C6D" w:rsidRDefault="005B7C6D" w:rsidP="00C40D2A">
      <w:pPr>
        <w:rPr>
          <w:lang w:val="pt-PT"/>
        </w:rPr>
      </w:pPr>
    </w:p>
    <w:p w14:paraId="7F5AA1BA" w14:textId="77777777" w:rsidR="005B7C6D" w:rsidRDefault="005B7C6D" w:rsidP="00C40D2A">
      <w:pPr>
        <w:rPr>
          <w:lang w:val="pt-PT"/>
        </w:rPr>
      </w:pPr>
    </w:p>
    <w:p w14:paraId="63F06504" w14:textId="36CD5C4C" w:rsidR="00C40D2A" w:rsidRPr="00CE247C" w:rsidRDefault="00C40D2A" w:rsidP="00C40D2A">
      <w:pPr>
        <w:rPr>
          <w:lang w:val="pt-PT"/>
        </w:rPr>
      </w:pPr>
      <w:r>
        <w:rPr>
          <w:lang w:val="pt-PT"/>
        </w:rP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lastRenderedPageBreak/>
        <w:t xml:space="preserve">Tabela </w:t>
      </w:r>
      <w:r w:rsidR="00B23E33">
        <w:rPr>
          <w:i/>
          <w:iCs/>
          <w:lang w:val="pt-PT"/>
        </w:rPr>
        <w:t>3</w:t>
      </w:r>
      <w:r w:rsidRPr="00CE247C">
        <w:rPr>
          <w:i/>
          <w:iCs/>
          <w:lang w:val="pt-PT"/>
        </w:rPr>
        <w:t xml:space="preserve"> – Requisitos funcionais Back-Office</w:t>
      </w:r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3726385" w14:textId="77777777" w:rsidR="00C40D2A" w:rsidRPr="00CE247C" w:rsidRDefault="00C40D2A" w:rsidP="00C40D2A">
      <w:pPr>
        <w:rPr>
          <w:lang w:val="pt-PT"/>
        </w:rPr>
      </w:pPr>
    </w:p>
    <w:p w14:paraId="4660B9B0" w14:textId="1AECF9DF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4</w:t>
      </w:r>
      <w:r w:rsidRPr="00CE247C">
        <w:rPr>
          <w:i/>
          <w:iCs/>
          <w:lang w:val="pt-PT"/>
        </w:rPr>
        <w:t xml:space="preserve"> – Requisitos funcionais </w:t>
      </w:r>
      <w:r>
        <w:rPr>
          <w:i/>
          <w:iCs/>
          <w:lang w:val="pt-PT"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</w:t>
            </w:r>
            <w:r>
              <w:rPr>
                <w:lang w:val="pt-PT"/>
              </w:rP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</w:tbl>
    <w:p w14:paraId="4A5CF85B" w14:textId="77777777" w:rsidR="00C40D2A" w:rsidRPr="00CE247C" w:rsidRDefault="00C40D2A" w:rsidP="00C40D2A">
      <w:pPr>
        <w:rPr>
          <w:lang w:val="pt-PT"/>
        </w:rPr>
      </w:pPr>
    </w:p>
    <w:p w14:paraId="6BB0A4C8" w14:textId="77777777" w:rsidR="00C40D2A" w:rsidRPr="00CE247C" w:rsidRDefault="00C40D2A" w:rsidP="00C40D2A">
      <w:pPr>
        <w:rPr>
          <w:lang w:val="pt-PT"/>
        </w:rPr>
      </w:pPr>
    </w:p>
    <w:p w14:paraId="72AE71CF" w14:textId="323EB3D3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5</w:t>
      </w:r>
      <w:r w:rsidRPr="00CE247C">
        <w:rPr>
          <w:i/>
          <w:iCs/>
          <w:lang w:val="pt-PT"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Admin</w:t>
            </w:r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  <w:lang w:val="pt-PT"/>
        </w:rPr>
      </w:pPr>
    </w:p>
    <w:p w14:paraId="625B3069" w14:textId="5D2B6572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6</w:t>
      </w:r>
      <w:r w:rsidRPr="00CE247C">
        <w:rPr>
          <w:i/>
          <w:iCs/>
          <w:lang w:val="pt-PT"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Proteção XSS e SQL injection</w:t>
            </w:r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RNF-0</w:t>
            </w:r>
            <w:r>
              <w:rPr>
                <w:lang w:val="pt-PT"/>
              </w:rP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</w:t>
            </w:r>
            <w:r>
              <w:rPr>
                <w:lang w:val="pt-PT"/>
              </w:rPr>
              <w:t>1</w:t>
            </w:r>
            <w:r w:rsidRPr="00CE247C">
              <w:rPr>
                <w:lang w:val="pt-PT"/>
              </w:rPr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0FED0DCF" w14:textId="4BD3406E" w:rsidR="006D61EC" w:rsidRDefault="006D61EC" w:rsidP="006D61EC">
      <w:pPr>
        <w:rPr>
          <w:lang w:val="pt-PT"/>
        </w:rPr>
      </w:pPr>
    </w:p>
    <w:p w14:paraId="025B955B" w14:textId="77777777" w:rsidR="00B23E33" w:rsidRPr="006D61EC" w:rsidRDefault="00B23E33" w:rsidP="006D61EC">
      <w:pPr>
        <w:rPr>
          <w:lang w:val="pt-PT"/>
        </w:rPr>
      </w:pPr>
    </w:p>
    <w:p w14:paraId="14377679" w14:textId="20960132" w:rsidR="006D61EC" w:rsidRDefault="006D61EC" w:rsidP="006D61EC">
      <w:pPr>
        <w:pStyle w:val="Ttulo2"/>
        <w:jc w:val="left"/>
      </w:pPr>
      <w:bookmarkStart w:id="10" w:name="_Toc116594344"/>
      <w:r>
        <w:t>Users Stories</w:t>
      </w:r>
      <w:bookmarkEnd w:id="10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  <w:rPr>
                <w:lang w:val="pt-PT"/>
              </w:rPr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3</w:t>
            </w:r>
          </w:p>
        </w:tc>
      </w:tr>
      <w:tr w:rsidR="000B17F9" w:rsidRPr="003632E8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US2 – </w:t>
            </w:r>
            <w:r w:rsidRPr="000F6D42">
              <w:rPr>
                <w:lang w:val="pt-PT"/>
              </w:rPr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5</w:t>
            </w:r>
          </w:p>
        </w:tc>
      </w:tr>
      <w:tr w:rsidR="000B17F9" w:rsidRPr="003632E8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Descrição: </w:t>
            </w:r>
            <w:r w:rsidRPr="000F6D42">
              <w:rPr>
                <w:lang w:val="pt-PT"/>
              </w:rPr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Título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3632E8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  <w:lang w:val="pt-PT"/>
              </w:rPr>
            </w:pPr>
            <w:r w:rsidRPr="00CE247C">
              <w:rPr>
                <w:lang w:val="pt-PT"/>
              </w:rPr>
              <w:lastRenderedPageBreak/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3632E8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3632E8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 e nome tem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3632E8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 xml:space="preserve">Título: </w:t>
            </w:r>
            <w:r w:rsidRPr="008E70BD">
              <w:rPr>
                <w:lang w:val="pt-PT"/>
              </w:rPr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>Como sócio quero ser capaz de interagir com o fórm</w:t>
            </w:r>
          </w:p>
          <w:p w14:paraId="2BF685B5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  <w:r w:rsidRPr="008E70BD">
              <w:rPr>
                <w:lang w:val="pt-PT"/>
              </w:rPr>
              <w:t xml:space="preserve">Conta de </w:t>
            </w:r>
            <w:r>
              <w:rPr>
                <w:lang w:val="pt-PT"/>
              </w:rP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9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3632E8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</w:t>
            </w:r>
            <w:r w:rsidRPr="008E70BD">
              <w:rPr>
                <w:lang w:val="pt-PT"/>
              </w:rPr>
              <w:t xml:space="preserve"> </w:t>
            </w:r>
            <w:r>
              <w:rPr>
                <w:lang w:val="pt-PT"/>
              </w:rP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014DC88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10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3632E8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11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3632E8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12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7</w:t>
            </w:r>
          </w:p>
        </w:tc>
      </w:tr>
      <w:tr w:rsidR="000B17F9" w:rsidRPr="003632E8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2CD6C4B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13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3632E8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8442E3E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3632E8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5FBEC3A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Doações Feitas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3632E8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  <w:lang w:val="pt-PT"/>
              </w:rPr>
            </w:pPr>
            <w:r>
              <w:rPr>
                <w:lang w:val="pt-PT"/>
              </w:rPr>
              <w:t>Sessão iniciada como administrador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 w:rsidRPr="00CE247C">
                    <w:rPr>
                      <w:lang w:val="pt-PT"/>
                    </w:rPr>
                    <w:t xml:space="preserve">Título: </w:t>
                  </w:r>
                  <w:r w:rsidRPr="000F6D42">
                    <w:rPr>
                      <w:lang w:val="pt-PT"/>
                    </w:rPr>
                    <w:t>US</w:t>
                  </w:r>
                  <w:r>
                    <w:rPr>
                      <w:lang w:val="pt-PT"/>
                    </w:rPr>
                    <w:t>15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–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Gerir Perfil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  <w:tr w:rsidR="00B23E33" w:rsidRPr="003632E8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  <w:lang w:val="pt-PT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Descrição:</w:t>
                  </w:r>
                  <w:r>
                    <w:rPr>
                      <w:lang w:val="pt-PT"/>
                    </w:rPr>
                    <w:t xml:space="preserve"> </w:t>
                  </w:r>
                  <w:r w:rsidRPr="008E70BD">
                    <w:rPr>
                      <w:lang w:val="pt-PT"/>
                    </w:rPr>
                    <w:t xml:space="preserve">Como </w:t>
                  </w:r>
                  <w:r>
                    <w:rPr>
                      <w:lang w:val="pt-PT"/>
                    </w:rPr>
                    <w:t>utilizador</w:t>
                  </w:r>
                  <w:r w:rsidRPr="008E70BD">
                    <w:rPr>
                      <w:lang w:val="pt-PT"/>
                    </w:rPr>
                    <w:t xml:space="preserve"> quero ser capaz de </w:t>
                  </w:r>
                  <w:r>
                    <w:rPr>
                      <w:lang w:val="pt-PT"/>
                    </w:rP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>
                    <w:rPr>
                      <w:lang w:val="pt-PT"/>
                    </w:rPr>
                    <w:t>Sessão iniciada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SP:</w:t>
            </w:r>
            <w:r>
              <w:rPr>
                <w:lang w:val="pt-PT"/>
              </w:rP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5B897B5" w14:textId="77777777" w:rsidR="00EE2BFF" w:rsidRPr="000B17F9" w:rsidRDefault="00EE2BFF" w:rsidP="00EE2BFF">
      <w:pPr>
        <w:rPr>
          <w:lang w:val="pt-PT"/>
        </w:rPr>
      </w:pPr>
    </w:p>
    <w:p w14:paraId="2EC8C33E" w14:textId="77777777" w:rsidR="006D61EC" w:rsidRDefault="006D61EC" w:rsidP="006D61EC">
      <w:pPr>
        <w:pStyle w:val="Ttulo2"/>
        <w:jc w:val="left"/>
      </w:pPr>
      <w:bookmarkStart w:id="11" w:name="_Toc116594345"/>
      <w:r>
        <w:t>Identidade visual</w:t>
      </w:r>
      <w:bookmarkEnd w:id="11"/>
    </w:p>
    <w:p w14:paraId="66F6FFB5" w14:textId="70AA45C3" w:rsidR="006D61EC" w:rsidRDefault="006D61EC" w:rsidP="006D61EC">
      <w:pPr>
        <w:rPr>
          <w:lang w:val="pt-PT"/>
        </w:rPr>
      </w:pPr>
      <w:r w:rsidRPr="006D61EC">
        <w:rPr>
          <w:lang w:val="pt-PT"/>
        </w:rPr>
        <w:t xml:space="preserve"> (logótipo final, restantes para anexo)</w:t>
      </w:r>
    </w:p>
    <w:p w14:paraId="4F434DA3" w14:textId="0BFCB971" w:rsidR="001C6247" w:rsidRDefault="001C6247" w:rsidP="006D61EC">
      <w:pPr>
        <w:rPr>
          <w:lang w:val="pt-PT"/>
        </w:rPr>
      </w:pPr>
    </w:p>
    <w:p w14:paraId="7962E097" w14:textId="74D6B1A4" w:rsidR="001C6247" w:rsidRDefault="001C6247" w:rsidP="006D61EC">
      <w:pPr>
        <w:rPr>
          <w:lang w:val="pt-PT"/>
        </w:rPr>
      </w:pPr>
    </w:p>
    <w:p w14:paraId="6B69CA73" w14:textId="6326CCD7" w:rsidR="001C6247" w:rsidRDefault="001C6247" w:rsidP="006D61EC">
      <w:pPr>
        <w:rPr>
          <w:lang w:val="pt-PT"/>
        </w:rPr>
      </w:pPr>
    </w:p>
    <w:p w14:paraId="628D501C" w14:textId="25390DCA" w:rsidR="001C6247" w:rsidRDefault="001C6247" w:rsidP="006D61EC">
      <w:pPr>
        <w:rPr>
          <w:lang w:val="pt-PT"/>
        </w:rPr>
      </w:pPr>
    </w:p>
    <w:p w14:paraId="18D2CF88" w14:textId="6F9EA531" w:rsidR="001C6247" w:rsidRDefault="001C6247" w:rsidP="006D61EC">
      <w:pPr>
        <w:rPr>
          <w:lang w:val="pt-PT"/>
        </w:rPr>
      </w:pPr>
    </w:p>
    <w:p w14:paraId="34342D6E" w14:textId="1CA18FE5" w:rsidR="001C6247" w:rsidRDefault="001C6247" w:rsidP="006D61EC">
      <w:pPr>
        <w:rPr>
          <w:lang w:val="pt-PT"/>
        </w:rPr>
      </w:pPr>
    </w:p>
    <w:p w14:paraId="7D1A07EC" w14:textId="02D085D1" w:rsidR="001C6247" w:rsidRDefault="001C6247" w:rsidP="006D61EC">
      <w:pPr>
        <w:rPr>
          <w:lang w:val="pt-PT"/>
        </w:rPr>
      </w:pPr>
    </w:p>
    <w:p w14:paraId="14AA4745" w14:textId="452192F3" w:rsidR="001C6247" w:rsidRDefault="001C6247" w:rsidP="006D61EC">
      <w:pPr>
        <w:rPr>
          <w:lang w:val="pt-PT"/>
        </w:rPr>
      </w:pPr>
    </w:p>
    <w:p w14:paraId="340F55AF" w14:textId="6756D6AA" w:rsidR="001C6247" w:rsidRDefault="001C6247" w:rsidP="006D61EC">
      <w:pPr>
        <w:rPr>
          <w:lang w:val="pt-PT"/>
        </w:rPr>
      </w:pPr>
    </w:p>
    <w:p w14:paraId="09761F76" w14:textId="527C1119" w:rsidR="001C6247" w:rsidRDefault="001C6247" w:rsidP="006D61EC">
      <w:pPr>
        <w:rPr>
          <w:lang w:val="pt-PT"/>
        </w:rPr>
      </w:pPr>
    </w:p>
    <w:p w14:paraId="7CA8DEDE" w14:textId="1BE4ACAE" w:rsidR="001C6247" w:rsidRDefault="001C6247" w:rsidP="006D61EC">
      <w:pPr>
        <w:rPr>
          <w:lang w:val="pt-PT"/>
        </w:rPr>
      </w:pPr>
    </w:p>
    <w:p w14:paraId="2EC14802" w14:textId="5D47476F" w:rsidR="001C6247" w:rsidRDefault="001C6247" w:rsidP="006D61EC">
      <w:pPr>
        <w:rPr>
          <w:lang w:val="pt-PT"/>
        </w:rPr>
      </w:pPr>
    </w:p>
    <w:p w14:paraId="128C4B97" w14:textId="14CD34A8" w:rsidR="001C6247" w:rsidRDefault="001C6247" w:rsidP="006D61EC">
      <w:pPr>
        <w:rPr>
          <w:lang w:val="pt-PT"/>
        </w:rPr>
      </w:pPr>
    </w:p>
    <w:p w14:paraId="1F69DFC8" w14:textId="546BABF2" w:rsidR="001C6247" w:rsidRDefault="001C6247" w:rsidP="006D61EC">
      <w:pPr>
        <w:rPr>
          <w:lang w:val="pt-PT"/>
        </w:rPr>
      </w:pPr>
    </w:p>
    <w:p w14:paraId="41B04525" w14:textId="77777777" w:rsidR="001C6247" w:rsidRPr="006D61EC" w:rsidRDefault="001C6247" w:rsidP="006D61EC">
      <w:pPr>
        <w:rPr>
          <w:b/>
          <w:lang w:val="pt-PT"/>
        </w:rPr>
      </w:pPr>
    </w:p>
    <w:p w14:paraId="61AABC06" w14:textId="5F9F6445" w:rsidR="006D61EC" w:rsidRDefault="003632E8" w:rsidP="006D61EC">
      <w:pPr>
        <w:pStyle w:val="Ttulo2"/>
        <w:jc w:val="left"/>
        <w:rPr>
          <w:lang w:val="pt-PT"/>
        </w:rPr>
      </w:pPr>
      <w:bookmarkStart w:id="12" w:name="_Toc116594346"/>
      <w:r w:rsidRPr="003632E8">
        <w:rPr>
          <w:lang w:val="pt-PT"/>
        </w:rPr>
        <w:lastRenderedPageBreak/>
        <w:t>Processo criativo Landing page</w:t>
      </w:r>
      <w:bookmarkEnd w:id="12"/>
    </w:p>
    <w:p w14:paraId="00D69C70" w14:textId="3924C4D1" w:rsidR="00573724" w:rsidRDefault="00BE07E1" w:rsidP="00BE07E1">
      <w:pPr>
        <w:rPr>
          <w:lang w:val="pt-PT"/>
        </w:rPr>
      </w:pPr>
      <w:r>
        <w:rPr>
          <w:lang w:val="pt-PT"/>
        </w:rPr>
        <w:t xml:space="preserve">Nesta etapa cada um dos membros do grupo desenvolveu uma </w:t>
      </w:r>
      <w:r w:rsidRPr="00BE07E1">
        <w:rPr>
          <w:i/>
          <w:iCs/>
          <w:lang w:val="pt-PT"/>
        </w:rPr>
        <w:t>landing page</w:t>
      </w:r>
      <w:r>
        <w:rPr>
          <w:lang w:val="pt-PT"/>
        </w:rPr>
        <w:t xml:space="preserve"> indivualmente. Esta </w:t>
      </w:r>
      <w:r w:rsidRPr="00BE07E1">
        <w:rPr>
          <w:i/>
          <w:iCs/>
          <w:lang w:val="pt-PT"/>
        </w:rPr>
        <w:t>landing page</w:t>
      </w:r>
      <w:r>
        <w:rPr>
          <w:lang w:val="pt-PT"/>
        </w:rP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utilizador. Nos exemplos desenvolvidos foram reservados os espaços para o futuro logotipo.  Nesta fase em que o projeto se encontra em desenvolvimento, ainda não existem nenhumas normas</w:t>
      </w:r>
      <w:r w:rsidR="00AC4C80">
        <w:rPr>
          <w:lang w:val="pt-PT"/>
        </w:rPr>
        <w:t xml:space="preserve"> da entidade visual</w:t>
      </w:r>
      <w:r>
        <w:rPr>
          <w:lang w:val="pt-PT"/>
        </w:rPr>
        <w:t xml:space="preserve"> definidas, pelo que </w:t>
      </w:r>
      <w:r w:rsidR="00AC4C80">
        <w:rPr>
          <w:lang w:val="pt-PT"/>
        </w:rPr>
        <w:t>as criações destas páginas ainda não obedecem</w:t>
      </w:r>
      <w:r>
        <w:rPr>
          <w:lang w:val="pt-PT"/>
        </w:rPr>
        <w:t xml:space="preserve"> a nenhuma norma de apresentação</w:t>
      </w:r>
      <w:r w:rsidR="00AC4C80">
        <w:rPr>
          <w:lang w:val="pt-PT"/>
        </w:rPr>
        <w:t xml:space="preserve"> futura</w:t>
      </w:r>
      <w:r>
        <w:rPr>
          <w:lang w:val="pt-PT"/>
        </w:rPr>
        <w:t>.</w:t>
      </w:r>
    </w:p>
    <w:p w14:paraId="529F471D" w14:textId="33A260DD" w:rsidR="00741CF5" w:rsidRPr="00741CF5" w:rsidRDefault="00741CF5" w:rsidP="00BE07E1">
      <w:pPr>
        <w:rPr>
          <w:lang w:val="pt-PT"/>
        </w:rPr>
      </w:pPr>
      <w:r>
        <w:rPr>
          <w:lang w:val="pt-PT"/>
        </w:rPr>
        <w:t xml:space="preserve">De seguida serão apresentadas as </w:t>
      </w:r>
      <w:r w:rsidRPr="00741CF5">
        <w:rPr>
          <w:i/>
          <w:iCs/>
          <w:lang w:val="pt-PT"/>
        </w:rPr>
        <w:t>landing pages</w:t>
      </w:r>
      <w:r>
        <w:rPr>
          <w:i/>
          <w:iCs/>
          <w:lang w:val="pt-PT"/>
        </w:rPr>
        <w:t xml:space="preserve"> </w:t>
      </w:r>
      <w:r>
        <w:rPr>
          <w:lang w:val="pt-PT"/>
        </w:rPr>
        <w:t>criadas por cada elemento do grupo com o respetivo processo criativo.</w:t>
      </w:r>
    </w:p>
    <w:p w14:paraId="2E1C0B9E" w14:textId="04F6759B" w:rsidR="00AC4C80" w:rsidRDefault="00AC4C80" w:rsidP="00BE07E1">
      <w:pPr>
        <w:rPr>
          <w:lang w:val="pt-PT"/>
        </w:rPr>
      </w:pPr>
    </w:p>
    <w:p w14:paraId="7E0A808A" w14:textId="77777777" w:rsidR="00AC4C80" w:rsidRPr="00573724" w:rsidRDefault="00AC4C80" w:rsidP="00BE07E1">
      <w:pPr>
        <w:rPr>
          <w:lang w:val="pt-PT"/>
        </w:rPr>
      </w:pPr>
    </w:p>
    <w:p w14:paraId="79C5E680" w14:textId="74388DD5" w:rsidR="003632E8" w:rsidRPr="003632E8" w:rsidRDefault="003632E8" w:rsidP="003632E8">
      <w:pPr>
        <w:rPr>
          <w:b/>
          <w:bCs/>
          <w:lang w:val="pt-PT"/>
        </w:rPr>
      </w:pPr>
      <w:r w:rsidRPr="003632E8">
        <w:rPr>
          <w:b/>
          <w:bCs/>
          <w:lang w:val="pt-PT"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  <w:lang w:val="pt-PT"/>
        </w:rPr>
      </w:pPr>
      <w:r w:rsidRPr="003632E8">
        <w:rPr>
          <w:rFonts w:cs="Times New Roman"/>
          <w:color w:val="000000" w:themeColor="text1"/>
          <w:lang w:val="pt-PT"/>
        </w:rPr>
        <w:t>A landing page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0FD514B3" wp14:editId="75AFB471">
            <wp:extent cx="4044950" cy="49225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46590F43" w:rsidR="009E4D02" w:rsidRDefault="001C6247" w:rsidP="001C6247">
      <w:pPr>
        <w:pStyle w:val="Legenda"/>
        <w:rPr>
          <w:lang w:val="pt-PT"/>
        </w:rPr>
      </w:pPr>
      <w:bookmarkStart w:id="13" w:name="_Toc116594352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43792A">
        <w:rPr>
          <w:noProof/>
          <w:lang w:val="pt-PT"/>
        </w:rPr>
        <w:t>5</w:t>
      </w:r>
      <w:r>
        <w:fldChar w:fldCharType="end"/>
      </w:r>
      <w:r w:rsidRPr="001C6247">
        <w:rPr>
          <w:lang w:val="pt-PT"/>
        </w:rPr>
        <w:t>- Landing Page André Sou</w:t>
      </w:r>
      <w:r>
        <w:rPr>
          <w:lang w:val="pt-PT"/>
        </w:rPr>
        <w:t>sa</w:t>
      </w:r>
      <w:bookmarkEnd w:id="13"/>
    </w:p>
    <w:p w14:paraId="607E59E5" w14:textId="77777777" w:rsidR="001C6247" w:rsidRDefault="001C6247" w:rsidP="001C6247">
      <w:pPr>
        <w:rPr>
          <w:b/>
          <w:bCs/>
          <w:lang w:val="pt-PT"/>
        </w:rPr>
      </w:pPr>
    </w:p>
    <w:p w14:paraId="6EBA9638" w14:textId="77777777" w:rsidR="001C6247" w:rsidRDefault="001C6247" w:rsidP="001C6247">
      <w:pPr>
        <w:rPr>
          <w:b/>
          <w:bCs/>
          <w:lang w:val="pt-PT"/>
        </w:rPr>
      </w:pPr>
    </w:p>
    <w:p w14:paraId="3A5BC244" w14:textId="77777777" w:rsidR="001C6247" w:rsidRDefault="001C6247" w:rsidP="001C6247">
      <w:pPr>
        <w:rPr>
          <w:b/>
          <w:bCs/>
          <w:lang w:val="pt-PT"/>
        </w:rPr>
      </w:pPr>
    </w:p>
    <w:p w14:paraId="290E5F07" w14:textId="77777777" w:rsidR="001C6247" w:rsidRDefault="001C6247" w:rsidP="001C6247">
      <w:pPr>
        <w:rPr>
          <w:b/>
          <w:bCs/>
          <w:lang w:val="pt-PT"/>
        </w:rPr>
      </w:pPr>
    </w:p>
    <w:p w14:paraId="36730066" w14:textId="77777777" w:rsidR="001C6247" w:rsidRDefault="001C6247" w:rsidP="001C6247">
      <w:pPr>
        <w:rPr>
          <w:b/>
          <w:bCs/>
          <w:lang w:val="pt-PT"/>
        </w:rPr>
      </w:pPr>
    </w:p>
    <w:p w14:paraId="46F2918E" w14:textId="77777777" w:rsidR="001C6247" w:rsidRDefault="001C6247" w:rsidP="001C6247">
      <w:pPr>
        <w:rPr>
          <w:b/>
          <w:bCs/>
          <w:lang w:val="pt-PT"/>
        </w:rPr>
      </w:pPr>
    </w:p>
    <w:p w14:paraId="6838B802" w14:textId="74E316E7" w:rsidR="001C6247" w:rsidRPr="003632E8" w:rsidRDefault="001C6247" w:rsidP="001C6247">
      <w:pPr>
        <w:rPr>
          <w:b/>
          <w:bCs/>
          <w:lang w:val="pt-PT"/>
        </w:rPr>
      </w:pPr>
      <w:r>
        <w:rPr>
          <w:b/>
          <w:bCs/>
          <w:lang w:val="pt-PT"/>
        </w:rPr>
        <w:t>João Barros</w:t>
      </w:r>
      <w:r w:rsidRPr="003632E8">
        <w:rPr>
          <w:b/>
          <w:bCs/>
          <w:lang w:val="pt-PT"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>A landing page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rPr>
          <w:lang w:val="pt-PT"/>
        </w:rPr>
        <w:t>.</w:t>
      </w:r>
    </w:p>
    <w:p w14:paraId="208273A7" w14:textId="3A2A155F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Por último inclui uma secção de estatísticas, que mostra o apoio todo recebido pelos clientes, de forma a </w:t>
      </w:r>
      <w:r>
        <w:rPr>
          <w:lang w:val="pt-PT"/>
        </w:rP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4BB84256" w:rsidR="001C6247" w:rsidRDefault="001C6247" w:rsidP="001C6247">
      <w:pPr>
        <w:pStyle w:val="Legenda"/>
        <w:rPr>
          <w:lang w:val="pt-PT"/>
        </w:rPr>
      </w:pPr>
      <w:bookmarkStart w:id="14" w:name="_Toc116594353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43792A">
        <w:rPr>
          <w:noProof/>
          <w:lang w:val="pt-PT"/>
        </w:rPr>
        <w:t>6</w:t>
      </w:r>
      <w:r>
        <w:fldChar w:fldCharType="end"/>
      </w:r>
      <w:r w:rsidRPr="001C6247">
        <w:rPr>
          <w:lang w:val="pt-PT"/>
        </w:rPr>
        <w:t>- Landing Page J</w:t>
      </w:r>
      <w:r>
        <w:rPr>
          <w:lang w:val="pt-PT"/>
        </w:rPr>
        <w:t>oão Barros</w:t>
      </w:r>
      <w:bookmarkEnd w:id="14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188CCC47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645B90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  <w:lang w:val="pt-PT"/>
        </w:rPr>
      </w:pPr>
      <w:r w:rsidRPr="001C6247">
        <w:rPr>
          <w:b/>
          <w:bCs/>
          <w:lang w:val="pt-PT"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  <w:rPr>
          <w:lang w:val="pt-PT"/>
        </w:rPr>
      </w:pPr>
      <w:r w:rsidRPr="0043792A">
        <w:rPr>
          <w:lang w:val="pt-PT"/>
        </w:rPr>
        <w:t xml:space="preserve">A landing page tem como foco a inscrição para sócio, e escolhi esta opção porque os sócios serão a maior fonte de rendimento a longo prazo dado ser uma subscrição </w:t>
      </w:r>
      <w:r>
        <w:rPr>
          <w:lang w:val="pt-PT"/>
        </w:rPr>
        <w:t>anual</w:t>
      </w:r>
      <w:r w:rsidRPr="0043792A">
        <w:rPr>
          <w:lang w:val="pt-PT"/>
        </w:rPr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535F5B40" w:rsidR="0043792A" w:rsidRDefault="0043792A" w:rsidP="0043792A">
      <w:pPr>
        <w:pStyle w:val="Legenda"/>
        <w:rPr>
          <w:lang w:val="pt-PT"/>
        </w:rPr>
      </w:pPr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7</w:t>
      </w:r>
      <w:r>
        <w:fldChar w:fldCharType="end"/>
      </w:r>
      <w:r w:rsidRPr="0043792A">
        <w:rPr>
          <w:lang w:val="pt-PT"/>
        </w:rPr>
        <w:t>- Landing Page Jo</w:t>
      </w:r>
      <w:r>
        <w:rPr>
          <w:lang w:val="pt-PT"/>
        </w:rPr>
        <w:t>ão Duarte</w:t>
      </w:r>
    </w:p>
    <w:p w14:paraId="799FD1C8" w14:textId="77777777" w:rsidR="0043792A" w:rsidRDefault="0043792A" w:rsidP="0043792A"/>
    <w:p w14:paraId="43A46EA4" w14:textId="77777777" w:rsidR="0043792A" w:rsidRDefault="0043792A" w:rsidP="0043792A"/>
    <w:p w14:paraId="17202079" w14:textId="77777777" w:rsidR="0043792A" w:rsidRDefault="0043792A" w:rsidP="0043792A"/>
    <w:p w14:paraId="4C5FCB9D" w14:textId="1213110B" w:rsidR="0043792A" w:rsidRDefault="0043792A" w:rsidP="0043792A"/>
    <w:p w14:paraId="00817FA8" w14:textId="2E75431C" w:rsidR="0043792A" w:rsidRPr="0043792A" w:rsidRDefault="0043792A" w:rsidP="0043792A">
      <w:pPr>
        <w:rPr>
          <w:b/>
          <w:bCs/>
        </w:rPr>
      </w:pPr>
      <w:r w:rsidRPr="0043792A">
        <w:rPr>
          <w:b/>
          <w:bCs/>
        </w:rPr>
        <w:t>Micael Pereira:</w:t>
      </w:r>
    </w:p>
    <w:p w14:paraId="6E39F0A1" w14:textId="468A8D69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Para a criação da desta </w:t>
      </w:r>
      <w:r w:rsidRPr="0043792A">
        <w:rPr>
          <w:i/>
          <w:iCs/>
          <w:lang w:val="pt-PT"/>
        </w:rPr>
        <w:t>landing page</w:t>
      </w:r>
      <w:r w:rsidRPr="0043792A">
        <w:rPr>
          <w:lang w:val="pt-PT"/>
        </w:rPr>
        <w:t xml:space="preserve"> decidi dar 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lastRenderedPageBreak/>
        <w:t xml:space="preserve">A </w:t>
      </w:r>
      <w:r w:rsidRPr="0043792A">
        <w:rPr>
          <w:i/>
          <w:iCs/>
          <w:lang w:val="pt-PT"/>
        </w:rPr>
        <w:t>landing page</w:t>
      </w:r>
      <w:r w:rsidRPr="0043792A">
        <w:rPr>
          <w:lang w:val="pt-PT"/>
        </w:rPr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forma a tentar simbolizar os utilizadores que ao subscrever estarão a ajudar a nossa instituição e os mais necessitados, optei por colocar abaixo a frase: “Torne-se sócio agora 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r w:rsidRPr="0043792A">
        <w:rPr>
          <w:i/>
          <w:iCs/>
          <w:lang w:val="pt-PT"/>
        </w:rPr>
        <w:t>icons</w:t>
      </w:r>
      <w:r w:rsidRPr="0043792A">
        <w:rPr>
          <w:lang w:val="pt-PT"/>
        </w:rPr>
        <w:t>, que ao clicar neles será redirecionado para a respetiva página da rede social.</w:t>
      </w:r>
    </w:p>
    <w:p w14:paraId="0D694846" w14:textId="639C6209" w:rsidR="0043792A" w:rsidRDefault="0043792A" w:rsidP="0043792A">
      <w:pPr>
        <w:rPr>
          <w:lang w:val="pt-PT"/>
        </w:rPr>
      </w:pPr>
      <w:r w:rsidRPr="0043792A">
        <w:rPr>
          <w:lang w:val="pt-PT"/>
        </w:rPr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rPr>
          <w:lang w:val="pt-PT"/>
        </w:rPr>
        <w:tab/>
        <w:t xml:space="preserve"> entender em que zona se localiza na página. </w:t>
      </w:r>
    </w:p>
    <w:p w14:paraId="0169DD72" w14:textId="556120A6" w:rsidR="0043792A" w:rsidRDefault="0043792A" w:rsidP="0043792A">
      <w:pPr>
        <w:rPr>
          <w:lang w:val="pt-PT"/>
        </w:rPr>
      </w:pPr>
    </w:p>
    <w:p w14:paraId="0A2E7007" w14:textId="77777777" w:rsidR="0043792A" w:rsidRPr="0043792A" w:rsidRDefault="0043792A" w:rsidP="0043792A">
      <w:pPr>
        <w:rPr>
          <w:lang w:val="pt-PT"/>
        </w:rPr>
      </w:pPr>
    </w:p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257EA978" w:rsidR="0043792A" w:rsidRPr="0043792A" w:rsidRDefault="0043792A" w:rsidP="0043792A">
      <w:pPr>
        <w:pStyle w:val="Legenda"/>
        <w:rPr>
          <w:lang w:val="pt-PT"/>
        </w:rPr>
      </w:pPr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Pr="0043792A">
        <w:rPr>
          <w:noProof/>
          <w:lang w:val="pt-PT"/>
        </w:rPr>
        <w:t>8</w:t>
      </w:r>
      <w:r>
        <w:fldChar w:fldCharType="end"/>
      </w:r>
      <w:r w:rsidRPr="0043792A">
        <w:rPr>
          <w:lang w:val="pt-PT"/>
        </w:rPr>
        <w:t>- Landing Page Micael Pereira</w:t>
      </w:r>
    </w:p>
    <w:p w14:paraId="0FC2DD96" w14:textId="77777777" w:rsidR="003D0928" w:rsidRPr="001C6247" w:rsidRDefault="003D0928" w:rsidP="003632E8">
      <w:pPr>
        <w:pStyle w:val="Ttulo1"/>
        <w:numPr>
          <w:ilvl w:val="0"/>
          <w:numId w:val="0"/>
        </w:numPr>
        <w:ind w:left="432"/>
      </w:pPr>
      <w:bookmarkStart w:id="15" w:name="_Toc116594347"/>
      <w:r w:rsidRPr="001C6247">
        <w:lastRenderedPageBreak/>
        <w:t>Anexos</w:t>
      </w:r>
      <w:bookmarkEnd w:id="15"/>
    </w:p>
    <w:p w14:paraId="0E6E2C53" w14:textId="77777777" w:rsidR="00230968" w:rsidRPr="001C6247" w:rsidRDefault="00230968" w:rsidP="003632E8">
      <w:pPr>
        <w:pStyle w:val="Ttulo1"/>
        <w:numPr>
          <w:ilvl w:val="0"/>
          <w:numId w:val="0"/>
        </w:numPr>
        <w:sectPr w:rsidR="00230968" w:rsidRPr="001C6247" w:rsidSect="001A78CD">
          <w:footerReference w:type="first" r:id="rId21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</w:p>
    <w:p w14:paraId="4FC3CF80" w14:textId="67194D74" w:rsidR="00A11B21" w:rsidRPr="001C6247" w:rsidRDefault="00A11B21" w:rsidP="003632E8">
      <w:pPr>
        <w:rPr>
          <w:lang w:val="pt-PT"/>
        </w:rPr>
      </w:pPr>
    </w:p>
    <w:sectPr w:rsidR="00A11B21" w:rsidRPr="001C6247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C20B2B" w14:textId="77777777" w:rsidR="000834BC" w:rsidRDefault="000834BC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5588D060" w14:textId="77777777" w:rsidR="000834BC" w:rsidRDefault="000834BC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  <w:lang w:val="pt-PT"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14B70" w14:textId="77777777" w:rsidR="000834BC" w:rsidRDefault="000834BC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4D446B74" w14:textId="77777777" w:rsidR="000834BC" w:rsidRDefault="000834BC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73CC6AAE" w14:textId="77777777" w:rsidR="000834BC" w:rsidRPr="00F20B3E" w:rsidRDefault="000834BC">
      <w:pPr>
        <w:rPr>
          <w:i/>
          <w:iCs/>
          <w:sz w:val="18"/>
          <w:szCs w:val="20"/>
          <w:lang w:val="pt-PT"/>
        </w:rPr>
      </w:pPr>
      <w:r w:rsidRPr="00F20B3E">
        <w:rPr>
          <w:i/>
          <w:iCs/>
          <w:sz w:val="18"/>
          <w:szCs w:val="20"/>
          <w:lang w:val="pt-PT"/>
        </w:rPr>
        <w:t>(continuação da notas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Título do Projeto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9A2AEC6A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101D5"/>
    <w:rsid w:val="0002368E"/>
    <w:rsid w:val="000306C8"/>
    <w:rsid w:val="00042FCF"/>
    <w:rsid w:val="000446C9"/>
    <w:rsid w:val="00057F90"/>
    <w:rsid w:val="000834BC"/>
    <w:rsid w:val="000B0C0C"/>
    <w:rsid w:val="000B17F9"/>
    <w:rsid w:val="000D49C6"/>
    <w:rsid w:val="000E781F"/>
    <w:rsid w:val="00114477"/>
    <w:rsid w:val="00121481"/>
    <w:rsid w:val="00143765"/>
    <w:rsid w:val="001A78CD"/>
    <w:rsid w:val="001C6247"/>
    <w:rsid w:val="001E0F0D"/>
    <w:rsid w:val="001F04FC"/>
    <w:rsid w:val="00206E49"/>
    <w:rsid w:val="00217BEB"/>
    <w:rsid w:val="00230968"/>
    <w:rsid w:val="002415A9"/>
    <w:rsid w:val="002432C4"/>
    <w:rsid w:val="00267B36"/>
    <w:rsid w:val="00277A3C"/>
    <w:rsid w:val="002E2646"/>
    <w:rsid w:val="002F1400"/>
    <w:rsid w:val="002F68C8"/>
    <w:rsid w:val="00337644"/>
    <w:rsid w:val="003632E8"/>
    <w:rsid w:val="00372FCE"/>
    <w:rsid w:val="00374E29"/>
    <w:rsid w:val="00384DC4"/>
    <w:rsid w:val="00391241"/>
    <w:rsid w:val="003C57B2"/>
    <w:rsid w:val="003D0928"/>
    <w:rsid w:val="003D2B84"/>
    <w:rsid w:val="003E0B24"/>
    <w:rsid w:val="0042757D"/>
    <w:rsid w:val="0043792A"/>
    <w:rsid w:val="004515DE"/>
    <w:rsid w:val="004B484F"/>
    <w:rsid w:val="00524D40"/>
    <w:rsid w:val="0053626D"/>
    <w:rsid w:val="0054351C"/>
    <w:rsid w:val="00573724"/>
    <w:rsid w:val="00591B64"/>
    <w:rsid w:val="005B7C6D"/>
    <w:rsid w:val="00602C54"/>
    <w:rsid w:val="006322C9"/>
    <w:rsid w:val="00633075"/>
    <w:rsid w:val="00655555"/>
    <w:rsid w:val="006556D4"/>
    <w:rsid w:val="006A778E"/>
    <w:rsid w:val="006B4A9C"/>
    <w:rsid w:val="006D61EC"/>
    <w:rsid w:val="00731478"/>
    <w:rsid w:val="00741CF5"/>
    <w:rsid w:val="00753C33"/>
    <w:rsid w:val="00765B04"/>
    <w:rsid w:val="007A5294"/>
    <w:rsid w:val="007D48CB"/>
    <w:rsid w:val="007E441B"/>
    <w:rsid w:val="008013E4"/>
    <w:rsid w:val="00834008"/>
    <w:rsid w:val="00867E2E"/>
    <w:rsid w:val="008D7349"/>
    <w:rsid w:val="008F601B"/>
    <w:rsid w:val="009115BB"/>
    <w:rsid w:val="00924487"/>
    <w:rsid w:val="009406FB"/>
    <w:rsid w:val="009478BF"/>
    <w:rsid w:val="009644B0"/>
    <w:rsid w:val="009E4D02"/>
    <w:rsid w:val="009E7EBF"/>
    <w:rsid w:val="00A006E1"/>
    <w:rsid w:val="00A11B21"/>
    <w:rsid w:val="00A340FE"/>
    <w:rsid w:val="00A72C2E"/>
    <w:rsid w:val="00AA7AA6"/>
    <w:rsid w:val="00AC4C80"/>
    <w:rsid w:val="00B13066"/>
    <w:rsid w:val="00B23C8A"/>
    <w:rsid w:val="00B23E33"/>
    <w:rsid w:val="00B4563F"/>
    <w:rsid w:val="00BA7037"/>
    <w:rsid w:val="00BE07E1"/>
    <w:rsid w:val="00C018A0"/>
    <w:rsid w:val="00C17BC3"/>
    <w:rsid w:val="00C40D2A"/>
    <w:rsid w:val="00D14D37"/>
    <w:rsid w:val="00D27E58"/>
    <w:rsid w:val="00D84035"/>
    <w:rsid w:val="00D87551"/>
    <w:rsid w:val="00D92ADF"/>
    <w:rsid w:val="00E467A2"/>
    <w:rsid w:val="00E63175"/>
    <w:rsid w:val="00E6444A"/>
    <w:rsid w:val="00E70630"/>
    <w:rsid w:val="00EA32EC"/>
    <w:rsid w:val="00EA430A"/>
    <w:rsid w:val="00ED207F"/>
    <w:rsid w:val="00ED3C0A"/>
    <w:rsid w:val="00EE2BFF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,"/>
  <w:listSeparator w:val=";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val="en-IE"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  <w:lang w:val="pt-PT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val="pt-PT"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val="pt-PT"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Props1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D814F27-84DA-4275-A77C-CF0AC476FED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406</TotalTime>
  <Pages>29</Pages>
  <Words>2348</Words>
  <Characters>12683</Characters>
  <Application>Microsoft Office Word</Application>
  <DocSecurity>0</DocSecurity>
  <Lines>105</Lines>
  <Paragraphs>30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15001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Mica</cp:lastModifiedBy>
  <cp:revision>31</cp:revision>
  <dcterms:created xsi:type="dcterms:W3CDTF">2017-12-19T12:36:00Z</dcterms:created>
  <dcterms:modified xsi:type="dcterms:W3CDTF">2022-10-13T22:36:00Z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